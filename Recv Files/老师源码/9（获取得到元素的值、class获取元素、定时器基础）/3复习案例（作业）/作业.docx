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29" w:rsidRDefault="003E0429" w:rsidP="0020759F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3E0429" w:rsidRDefault="003E0429" w:rsidP="0020759F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结合今天所学的内容自己封装</w:t>
      </w:r>
      <w:r>
        <w:rPr>
          <w:rFonts w:ascii="微软雅黑" w:eastAsia="微软雅黑" w:hAnsi="微软雅黑"/>
        </w:rPr>
        <w:t>class</w:t>
      </w:r>
      <w:r>
        <w:rPr>
          <w:rFonts w:ascii="微软雅黑" w:eastAsia="微软雅黑" w:hAnsi="微软雅黑" w:hint="eastAsia"/>
        </w:rPr>
        <w:t>，结合定时器实现页面跳转</w:t>
      </w:r>
    </w:p>
    <w:p w:rsidR="003E0429" w:rsidRDefault="003E0429" w:rsidP="0020759F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3E0429" w:rsidRDefault="003E0429" w:rsidP="0020759F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3E0429" w:rsidRPr="00BA7BF7" w:rsidRDefault="003E0429" w:rsidP="00C860B7">
      <w:pPr>
        <w:pStyle w:val="ListParagraph"/>
        <w:spacing w:line="360" w:lineRule="exact"/>
        <w:ind w:rightChars="-384" w:right="31680" w:firstLineChars="0"/>
      </w:pPr>
    </w:p>
    <w:sectPr w:rsidR="003E042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182C94"/>
    <w:rsid w:val="0020759F"/>
    <w:rsid w:val="00214896"/>
    <w:rsid w:val="0024301D"/>
    <w:rsid w:val="002A5EF5"/>
    <w:rsid w:val="00310048"/>
    <w:rsid w:val="00326988"/>
    <w:rsid w:val="003E0429"/>
    <w:rsid w:val="004627E4"/>
    <w:rsid w:val="004D7AF4"/>
    <w:rsid w:val="005B246F"/>
    <w:rsid w:val="005B5A8A"/>
    <w:rsid w:val="005F4546"/>
    <w:rsid w:val="00817E8D"/>
    <w:rsid w:val="00884247"/>
    <w:rsid w:val="00911381"/>
    <w:rsid w:val="009158FA"/>
    <w:rsid w:val="0093507E"/>
    <w:rsid w:val="009A3BCA"/>
    <w:rsid w:val="00A16CFA"/>
    <w:rsid w:val="00A56EF4"/>
    <w:rsid w:val="00AF507B"/>
    <w:rsid w:val="00B14CC5"/>
    <w:rsid w:val="00B245CA"/>
    <w:rsid w:val="00BA7BF7"/>
    <w:rsid w:val="00C860B7"/>
    <w:rsid w:val="00D75E67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7</Words>
  <Characters>44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29</cp:revision>
  <dcterms:created xsi:type="dcterms:W3CDTF">2015-11-08T15:17:00Z</dcterms:created>
  <dcterms:modified xsi:type="dcterms:W3CDTF">2015-12-08T16:40:00Z</dcterms:modified>
</cp:coreProperties>
</file>