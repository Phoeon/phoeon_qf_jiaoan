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22" w:rsidRDefault="00560722" w:rsidP="00FE3D0F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运动框架，怎么运动</w:t>
      </w:r>
    </w:p>
    <w:p w:rsidR="00560722" w:rsidRPr="00BA7BF7" w:rsidRDefault="00560722" w:rsidP="00E818A4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560722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66D7F"/>
    <w:rsid w:val="00081466"/>
    <w:rsid w:val="00083654"/>
    <w:rsid w:val="000B3EE3"/>
    <w:rsid w:val="000C1612"/>
    <w:rsid w:val="001357C4"/>
    <w:rsid w:val="001B4CAA"/>
    <w:rsid w:val="00236B8A"/>
    <w:rsid w:val="0024301D"/>
    <w:rsid w:val="00251BCF"/>
    <w:rsid w:val="00254904"/>
    <w:rsid w:val="00364B49"/>
    <w:rsid w:val="003B0E24"/>
    <w:rsid w:val="003E5BCA"/>
    <w:rsid w:val="00453D4C"/>
    <w:rsid w:val="004627E4"/>
    <w:rsid w:val="004D7AF4"/>
    <w:rsid w:val="00535EE9"/>
    <w:rsid w:val="00560722"/>
    <w:rsid w:val="00576371"/>
    <w:rsid w:val="00583A41"/>
    <w:rsid w:val="005B5A8A"/>
    <w:rsid w:val="00640167"/>
    <w:rsid w:val="00694857"/>
    <w:rsid w:val="006B2D7A"/>
    <w:rsid w:val="006C11DD"/>
    <w:rsid w:val="006C58D2"/>
    <w:rsid w:val="00765795"/>
    <w:rsid w:val="008107D0"/>
    <w:rsid w:val="00911381"/>
    <w:rsid w:val="0092798D"/>
    <w:rsid w:val="00944A85"/>
    <w:rsid w:val="009643CA"/>
    <w:rsid w:val="00A16CFA"/>
    <w:rsid w:val="00B24605"/>
    <w:rsid w:val="00B56B70"/>
    <w:rsid w:val="00B90544"/>
    <w:rsid w:val="00B92C26"/>
    <w:rsid w:val="00BA7BF7"/>
    <w:rsid w:val="00BB5524"/>
    <w:rsid w:val="00C801E1"/>
    <w:rsid w:val="00C84DB3"/>
    <w:rsid w:val="00D844DB"/>
    <w:rsid w:val="00E76CDE"/>
    <w:rsid w:val="00E818A4"/>
    <w:rsid w:val="00E963A7"/>
    <w:rsid w:val="00EB087C"/>
    <w:rsid w:val="00EF3472"/>
    <w:rsid w:val="00EF43DD"/>
    <w:rsid w:val="00F0039C"/>
    <w:rsid w:val="00F24E2C"/>
    <w:rsid w:val="00F26EF6"/>
    <w:rsid w:val="00F849FA"/>
    <w:rsid w:val="00FE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96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</Words>
  <Characters>10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25</cp:revision>
  <dcterms:created xsi:type="dcterms:W3CDTF">2015-11-08T15:17:00Z</dcterms:created>
  <dcterms:modified xsi:type="dcterms:W3CDTF">2015-12-08T16:39:00Z</dcterms:modified>
</cp:coreProperties>
</file>