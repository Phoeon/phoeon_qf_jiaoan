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A25" w:rsidRDefault="00B04A25" w:rsidP="008E3B46">
      <w:pPr>
        <w:pStyle w:val="ListParagraph"/>
        <w:numPr>
          <w:ilvl w:val="1"/>
          <w:numId w:val="1"/>
        </w:numPr>
        <w:spacing w:line="360" w:lineRule="exact"/>
        <w:ind w:rightChars="-384" w:right="3168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jQuery</w:t>
      </w:r>
    </w:p>
    <w:p w:rsidR="00B04A25" w:rsidRDefault="00B04A25" w:rsidP="008E3B46">
      <w:pPr>
        <w:pStyle w:val="ListParagraph"/>
        <w:numPr>
          <w:ilvl w:val="1"/>
          <w:numId w:val="1"/>
        </w:numPr>
        <w:spacing w:line="360" w:lineRule="exact"/>
        <w:ind w:rightChars="-384" w:right="3168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1.</w:t>
      </w:r>
      <w:r>
        <w:rPr>
          <w:rFonts w:ascii="微软雅黑" w:eastAsia="微软雅黑" w:hAnsi="微软雅黑" w:hint="eastAsia"/>
        </w:rPr>
        <w:t>什么是</w:t>
      </w:r>
      <w:r>
        <w:rPr>
          <w:rFonts w:ascii="微软雅黑" w:eastAsia="微软雅黑" w:hAnsi="微软雅黑"/>
        </w:rPr>
        <w:t>jQuery,</w:t>
      </w:r>
      <w:r>
        <w:rPr>
          <w:rFonts w:ascii="微软雅黑" w:eastAsia="微软雅黑" w:hAnsi="微软雅黑" w:hint="eastAsia"/>
        </w:rPr>
        <w:t>他用什么作用</w:t>
      </w:r>
    </w:p>
    <w:p w:rsidR="00B04A25" w:rsidRDefault="00B04A25" w:rsidP="008E3B46">
      <w:pPr>
        <w:pStyle w:val="ListParagraph"/>
        <w:numPr>
          <w:ilvl w:val="1"/>
          <w:numId w:val="1"/>
        </w:numPr>
        <w:spacing w:line="360" w:lineRule="exact"/>
        <w:ind w:rightChars="-384" w:right="3168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2.</w:t>
      </w: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/>
        </w:rPr>
        <w:t>jQuery</w:t>
      </w:r>
      <w:r>
        <w:rPr>
          <w:rFonts w:ascii="微软雅黑" w:eastAsia="微软雅黑" w:hAnsi="微软雅黑" w:hint="eastAsia"/>
        </w:rPr>
        <w:t>的好处是什么</w:t>
      </w:r>
    </w:p>
    <w:p w:rsidR="00B04A25" w:rsidRPr="00BA7BF7" w:rsidRDefault="00B04A25" w:rsidP="008E3B46">
      <w:pPr>
        <w:pStyle w:val="ListParagraph"/>
        <w:numPr>
          <w:ilvl w:val="1"/>
          <w:numId w:val="1"/>
        </w:numPr>
        <w:spacing w:line="360" w:lineRule="exact"/>
        <w:ind w:rightChars="-384" w:right="3168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3.</w:t>
      </w:r>
      <w:r>
        <w:rPr>
          <w:rFonts w:ascii="微软雅黑" w:eastAsia="微软雅黑" w:hAnsi="微软雅黑" w:hint="eastAsia"/>
        </w:rPr>
        <w:t>怎么通过</w:t>
      </w:r>
      <w:r>
        <w:rPr>
          <w:rFonts w:ascii="微软雅黑" w:eastAsia="微软雅黑" w:hAnsi="微软雅黑"/>
        </w:rPr>
        <w:t>jQuery</w:t>
      </w:r>
      <w:r>
        <w:rPr>
          <w:rFonts w:ascii="微软雅黑" w:eastAsia="微软雅黑" w:hAnsi="微软雅黑" w:hint="eastAsia"/>
        </w:rPr>
        <w:t>的方法查找我的标签元素？</w:t>
      </w:r>
    </w:p>
    <w:sectPr w:rsidR="00B04A25" w:rsidRPr="00BA7BF7" w:rsidSect="004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"/>
      </v:shape>
    </w:pict>
  </w:numPicBullet>
  <w:abstractNum w:abstractNumId="0">
    <w:nsid w:val="41732A16"/>
    <w:multiLevelType w:val="hybridMultilevel"/>
    <w:tmpl w:val="CC02F0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A4D21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6CFA"/>
    <w:rsid w:val="00003DE3"/>
    <w:rsid w:val="00057AE4"/>
    <w:rsid w:val="0006109E"/>
    <w:rsid w:val="00066D7F"/>
    <w:rsid w:val="00081466"/>
    <w:rsid w:val="00083654"/>
    <w:rsid w:val="00092C9B"/>
    <w:rsid w:val="000B181F"/>
    <w:rsid w:val="000B3EE3"/>
    <w:rsid w:val="000C1612"/>
    <w:rsid w:val="001357C4"/>
    <w:rsid w:val="00186E09"/>
    <w:rsid w:val="001B32D6"/>
    <w:rsid w:val="001B4410"/>
    <w:rsid w:val="001B4CAA"/>
    <w:rsid w:val="001F67F4"/>
    <w:rsid w:val="00236B8A"/>
    <w:rsid w:val="0024301D"/>
    <w:rsid w:val="00251BCF"/>
    <w:rsid w:val="00254904"/>
    <w:rsid w:val="002A4A21"/>
    <w:rsid w:val="002E58A4"/>
    <w:rsid w:val="00355440"/>
    <w:rsid w:val="00364B49"/>
    <w:rsid w:val="003937F7"/>
    <w:rsid w:val="003B0E24"/>
    <w:rsid w:val="003E5BCA"/>
    <w:rsid w:val="00441651"/>
    <w:rsid w:val="00453D4C"/>
    <w:rsid w:val="004627E4"/>
    <w:rsid w:val="004D7AF4"/>
    <w:rsid w:val="00531D8B"/>
    <w:rsid w:val="00535EE9"/>
    <w:rsid w:val="00560722"/>
    <w:rsid w:val="00576371"/>
    <w:rsid w:val="00583A41"/>
    <w:rsid w:val="005B11EA"/>
    <w:rsid w:val="005B5A8A"/>
    <w:rsid w:val="005C5D47"/>
    <w:rsid w:val="00604C91"/>
    <w:rsid w:val="00640167"/>
    <w:rsid w:val="0067568B"/>
    <w:rsid w:val="00677147"/>
    <w:rsid w:val="00694857"/>
    <w:rsid w:val="006B2D7A"/>
    <w:rsid w:val="006B73F2"/>
    <w:rsid w:val="006C11DD"/>
    <w:rsid w:val="006C58D2"/>
    <w:rsid w:val="00723180"/>
    <w:rsid w:val="00765795"/>
    <w:rsid w:val="007753B6"/>
    <w:rsid w:val="007A608C"/>
    <w:rsid w:val="007C536E"/>
    <w:rsid w:val="008107D0"/>
    <w:rsid w:val="00890120"/>
    <w:rsid w:val="008B3BAD"/>
    <w:rsid w:val="008D47E2"/>
    <w:rsid w:val="008E3B46"/>
    <w:rsid w:val="00911381"/>
    <w:rsid w:val="0092798D"/>
    <w:rsid w:val="00944A85"/>
    <w:rsid w:val="009643CA"/>
    <w:rsid w:val="009711EE"/>
    <w:rsid w:val="009956BC"/>
    <w:rsid w:val="009A6D38"/>
    <w:rsid w:val="009D79FA"/>
    <w:rsid w:val="009F652C"/>
    <w:rsid w:val="00A16CFA"/>
    <w:rsid w:val="00A30352"/>
    <w:rsid w:val="00A36F9C"/>
    <w:rsid w:val="00A55F37"/>
    <w:rsid w:val="00A60F38"/>
    <w:rsid w:val="00AF039F"/>
    <w:rsid w:val="00AF5AD3"/>
    <w:rsid w:val="00B04A25"/>
    <w:rsid w:val="00B24605"/>
    <w:rsid w:val="00B311A9"/>
    <w:rsid w:val="00B56B70"/>
    <w:rsid w:val="00B90544"/>
    <w:rsid w:val="00B92C26"/>
    <w:rsid w:val="00B95780"/>
    <w:rsid w:val="00BA7BF7"/>
    <w:rsid w:val="00BB5524"/>
    <w:rsid w:val="00BC11D0"/>
    <w:rsid w:val="00BE3416"/>
    <w:rsid w:val="00BE3938"/>
    <w:rsid w:val="00BE744D"/>
    <w:rsid w:val="00C36B0A"/>
    <w:rsid w:val="00C52BB7"/>
    <w:rsid w:val="00C731D2"/>
    <w:rsid w:val="00C801E1"/>
    <w:rsid w:val="00C84DB3"/>
    <w:rsid w:val="00CD6946"/>
    <w:rsid w:val="00D17E34"/>
    <w:rsid w:val="00D844DB"/>
    <w:rsid w:val="00DC72C8"/>
    <w:rsid w:val="00E1136C"/>
    <w:rsid w:val="00E31D58"/>
    <w:rsid w:val="00E538C9"/>
    <w:rsid w:val="00E70B66"/>
    <w:rsid w:val="00E76CDE"/>
    <w:rsid w:val="00E818A4"/>
    <w:rsid w:val="00E963A7"/>
    <w:rsid w:val="00EB087C"/>
    <w:rsid w:val="00EB4DB6"/>
    <w:rsid w:val="00EE2A89"/>
    <w:rsid w:val="00EF3472"/>
    <w:rsid w:val="00EF43DD"/>
    <w:rsid w:val="00F0039C"/>
    <w:rsid w:val="00F13BD6"/>
    <w:rsid w:val="00F24E2C"/>
    <w:rsid w:val="00F26EF6"/>
    <w:rsid w:val="00F849FA"/>
    <w:rsid w:val="00FE3D0F"/>
    <w:rsid w:val="00FF2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CFA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16CFA"/>
    <w:pPr>
      <w:ind w:firstLineChars="200" w:firstLine="420"/>
    </w:pPr>
  </w:style>
  <w:style w:type="table" w:styleId="TableGrid">
    <w:name w:val="Table Grid"/>
    <w:basedOn w:val="TableNormal"/>
    <w:uiPriority w:val="99"/>
    <w:rsid w:val="00A16CFA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B3EE3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787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32</TotalTime>
  <Pages>1</Pages>
  <Words>10</Words>
  <Characters>58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asus</cp:lastModifiedBy>
  <cp:revision>52</cp:revision>
  <dcterms:created xsi:type="dcterms:W3CDTF">2015-11-08T15:17:00Z</dcterms:created>
  <dcterms:modified xsi:type="dcterms:W3CDTF">2015-12-30T17:33:00Z</dcterms:modified>
</cp:coreProperties>
</file>