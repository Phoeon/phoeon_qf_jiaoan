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B2" w:rsidRDefault="00DC6CB2" w:rsidP="0060261C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DC6CB2" w:rsidRDefault="00DC6CB2" w:rsidP="0060261C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结合今天所学内容实现随滚动条滚动的分享栏</w:t>
      </w:r>
    </w:p>
    <w:p w:rsidR="00DC6CB2" w:rsidRDefault="00DC6CB2" w:rsidP="0060261C">
      <w:pPr>
        <w:pStyle w:val="ListParagraph"/>
        <w:spacing w:line="360" w:lineRule="exact"/>
        <w:ind w:rightChars="-384" w:right="31680" w:firstLineChars="0"/>
        <w:rPr>
          <w:rFonts w:ascii="微软雅黑" w:eastAsia="微软雅黑" w:hAnsi="微软雅黑"/>
        </w:rPr>
      </w:pPr>
    </w:p>
    <w:p w:rsidR="00DC6CB2" w:rsidRDefault="00DC6CB2" w:rsidP="0060261C">
      <w:pPr>
        <w:pStyle w:val="ListParagraph"/>
        <w:spacing w:line="360" w:lineRule="exact"/>
        <w:ind w:rightChars="-384" w:right="31680" w:firstLineChars="0"/>
        <w:rPr>
          <w:rFonts w:ascii="微软雅黑" w:eastAsia="微软雅黑" w:hAnsi="微软雅黑"/>
        </w:rPr>
      </w:pPr>
    </w:p>
    <w:p w:rsidR="00DC6CB2" w:rsidRPr="00BA7BF7" w:rsidRDefault="00DC6CB2" w:rsidP="003D2D7B">
      <w:pPr>
        <w:pStyle w:val="ListParagraph"/>
        <w:spacing w:line="360" w:lineRule="exact"/>
        <w:ind w:rightChars="-384" w:right="31680" w:firstLineChars="0"/>
      </w:pPr>
    </w:p>
    <w:sectPr w:rsidR="00DC6CB2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41E6A"/>
    <w:rsid w:val="00057AE4"/>
    <w:rsid w:val="00060E0E"/>
    <w:rsid w:val="00081466"/>
    <w:rsid w:val="00083654"/>
    <w:rsid w:val="000B3EE3"/>
    <w:rsid w:val="000C0DDE"/>
    <w:rsid w:val="000C1612"/>
    <w:rsid w:val="000F6E04"/>
    <w:rsid w:val="00182C94"/>
    <w:rsid w:val="0020759F"/>
    <w:rsid w:val="00214896"/>
    <w:rsid w:val="0024301D"/>
    <w:rsid w:val="002A5EF5"/>
    <w:rsid w:val="002F00DB"/>
    <w:rsid w:val="00310048"/>
    <w:rsid w:val="00326988"/>
    <w:rsid w:val="003D2D7B"/>
    <w:rsid w:val="003E0429"/>
    <w:rsid w:val="004627E4"/>
    <w:rsid w:val="004D7AF4"/>
    <w:rsid w:val="005B246F"/>
    <w:rsid w:val="005B5A8A"/>
    <w:rsid w:val="005F4546"/>
    <w:rsid w:val="0060261C"/>
    <w:rsid w:val="00817E8D"/>
    <w:rsid w:val="00884247"/>
    <w:rsid w:val="00911381"/>
    <w:rsid w:val="009158FA"/>
    <w:rsid w:val="0093507E"/>
    <w:rsid w:val="009A3BCA"/>
    <w:rsid w:val="00A16CFA"/>
    <w:rsid w:val="00A56EF4"/>
    <w:rsid w:val="00AF507B"/>
    <w:rsid w:val="00B14CC5"/>
    <w:rsid w:val="00B245CA"/>
    <w:rsid w:val="00BA7BF7"/>
    <w:rsid w:val="00C860B7"/>
    <w:rsid w:val="00D75E67"/>
    <w:rsid w:val="00DC6CB2"/>
    <w:rsid w:val="00E671BD"/>
    <w:rsid w:val="00EE7AC3"/>
    <w:rsid w:val="00EF3472"/>
    <w:rsid w:val="00F0039C"/>
    <w:rsid w:val="00F8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6</Words>
  <Characters>35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30</cp:revision>
  <dcterms:created xsi:type="dcterms:W3CDTF">2015-11-08T15:17:00Z</dcterms:created>
  <dcterms:modified xsi:type="dcterms:W3CDTF">2015-12-13T16:19:00Z</dcterms:modified>
</cp:coreProperties>
</file>