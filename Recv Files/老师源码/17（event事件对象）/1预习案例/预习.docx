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38" w:rsidRDefault="009A6D38" w:rsidP="001B4410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正则表达式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，什么是正则表达式，正则表达式用来干嘛？如何验证一个有效的邮箱？</w:t>
      </w:r>
    </w:p>
    <w:p w:rsidR="009A6D38" w:rsidRPr="00BA7BF7" w:rsidRDefault="009A6D38" w:rsidP="009D79FA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9A6D38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32D6"/>
    <w:rsid w:val="001B4410"/>
    <w:rsid w:val="001B4CAA"/>
    <w:rsid w:val="00236B8A"/>
    <w:rsid w:val="0024301D"/>
    <w:rsid w:val="00251BCF"/>
    <w:rsid w:val="00254904"/>
    <w:rsid w:val="002E58A4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5A8A"/>
    <w:rsid w:val="00604C91"/>
    <w:rsid w:val="00640167"/>
    <w:rsid w:val="0067568B"/>
    <w:rsid w:val="00694857"/>
    <w:rsid w:val="006B2D7A"/>
    <w:rsid w:val="006B73F2"/>
    <w:rsid w:val="006C11DD"/>
    <w:rsid w:val="006C58D2"/>
    <w:rsid w:val="00723180"/>
    <w:rsid w:val="00765795"/>
    <w:rsid w:val="007753B6"/>
    <w:rsid w:val="008107D0"/>
    <w:rsid w:val="008B3BAD"/>
    <w:rsid w:val="008D47E2"/>
    <w:rsid w:val="00911381"/>
    <w:rsid w:val="0092798D"/>
    <w:rsid w:val="00944A85"/>
    <w:rsid w:val="009643CA"/>
    <w:rsid w:val="009711EE"/>
    <w:rsid w:val="009A6D38"/>
    <w:rsid w:val="009D79FA"/>
    <w:rsid w:val="009F652C"/>
    <w:rsid w:val="00A16CFA"/>
    <w:rsid w:val="00A55F37"/>
    <w:rsid w:val="00A60F38"/>
    <w:rsid w:val="00AF5AD3"/>
    <w:rsid w:val="00B24605"/>
    <w:rsid w:val="00B56B70"/>
    <w:rsid w:val="00B90544"/>
    <w:rsid w:val="00B92C26"/>
    <w:rsid w:val="00BA7BF7"/>
    <w:rsid w:val="00BB5524"/>
    <w:rsid w:val="00BC11D0"/>
    <w:rsid w:val="00BE3416"/>
    <w:rsid w:val="00BE744D"/>
    <w:rsid w:val="00C731D2"/>
    <w:rsid w:val="00C801E1"/>
    <w:rsid w:val="00C84DB3"/>
    <w:rsid w:val="00D844DB"/>
    <w:rsid w:val="00DC72C8"/>
    <w:rsid w:val="00E1136C"/>
    <w:rsid w:val="00E70B66"/>
    <w:rsid w:val="00E76CDE"/>
    <w:rsid w:val="00E818A4"/>
    <w:rsid w:val="00E963A7"/>
    <w:rsid w:val="00EB087C"/>
    <w:rsid w:val="00EE2A89"/>
    <w:rsid w:val="00EF3472"/>
    <w:rsid w:val="00EF43DD"/>
    <w:rsid w:val="00F0039C"/>
    <w:rsid w:val="00F13BD6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7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5</Words>
  <Characters>35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36</cp:revision>
  <dcterms:created xsi:type="dcterms:W3CDTF">2015-11-08T15:17:00Z</dcterms:created>
  <dcterms:modified xsi:type="dcterms:W3CDTF">2015-12-20T13:55:00Z</dcterms:modified>
</cp:coreProperties>
</file>