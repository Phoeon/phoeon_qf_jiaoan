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5E9" w:rsidRDefault="00B715E9" w:rsidP="0033767C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B715E9" w:rsidRDefault="00B715E9" w:rsidP="0033767C">
      <w:pPr>
        <w:pStyle w:val="ListParagraph"/>
        <w:spacing w:line="360" w:lineRule="exact"/>
        <w:ind w:rightChars="-384" w:right="31680" w:firstLineChars="0"/>
        <w:rPr>
          <w:rFonts w:ascii="微软雅黑" w:eastAsia="微软雅黑" w:hAnsi="微软雅黑"/>
        </w:rPr>
      </w:pPr>
    </w:p>
    <w:p w:rsidR="00B715E9" w:rsidRDefault="00B715E9" w:rsidP="0033767C">
      <w:pPr>
        <w:pStyle w:val="ListParagraph"/>
        <w:spacing w:line="360" w:lineRule="exact"/>
        <w:ind w:rightChars="-384" w:right="31680" w:firstLineChars="0"/>
        <w:rPr>
          <w:rFonts w:ascii="微软雅黑" w:eastAsia="微软雅黑" w:hAnsi="微软雅黑"/>
        </w:rPr>
      </w:pPr>
    </w:p>
    <w:p w:rsidR="00B715E9" w:rsidRPr="00BA7BF7" w:rsidRDefault="00B715E9" w:rsidP="005A0C02">
      <w:pPr>
        <w:pStyle w:val="ListParagraph"/>
        <w:spacing w:line="360" w:lineRule="exact"/>
        <w:ind w:rightChars="-384" w:right="31680" w:firstLineChars="0"/>
      </w:pPr>
    </w:p>
    <w:sectPr w:rsidR="00B715E9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60E0E"/>
    <w:rsid w:val="00081466"/>
    <w:rsid w:val="00083654"/>
    <w:rsid w:val="000B3EE3"/>
    <w:rsid w:val="000C0DDE"/>
    <w:rsid w:val="000C1612"/>
    <w:rsid w:val="000F6E04"/>
    <w:rsid w:val="00182C94"/>
    <w:rsid w:val="0020759F"/>
    <w:rsid w:val="00214896"/>
    <w:rsid w:val="0024301D"/>
    <w:rsid w:val="002A5EF5"/>
    <w:rsid w:val="002F00DB"/>
    <w:rsid w:val="00310048"/>
    <w:rsid w:val="00326988"/>
    <w:rsid w:val="0033767C"/>
    <w:rsid w:val="003D2D7B"/>
    <w:rsid w:val="003E0429"/>
    <w:rsid w:val="004627E4"/>
    <w:rsid w:val="004D7AF4"/>
    <w:rsid w:val="005A0C02"/>
    <w:rsid w:val="005B246F"/>
    <w:rsid w:val="005B5A8A"/>
    <w:rsid w:val="005F4546"/>
    <w:rsid w:val="0060261C"/>
    <w:rsid w:val="00817E8D"/>
    <w:rsid w:val="00884247"/>
    <w:rsid w:val="00911381"/>
    <w:rsid w:val="009158FA"/>
    <w:rsid w:val="0093507E"/>
    <w:rsid w:val="009A3BCA"/>
    <w:rsid w:val="00A16CFA"/>
    <w:rsid w:val="00A509E2"/>
    <w:rsid w:val="00A56EF4"/>
    <w:rsid w:val="00AE2043"/>
    <w:rsid w:val="00AF507B"/>
    <w:rsid w:val="00B14CC5"/>
    <w:rsid w:val="00B245CA"/>
    <w:rsid w:val="00B715E9"/>
    <w:rsid w:val="00BA7BF7"/>
    <w:rsid w:val="00C860B7"/>
    <w:rsid w:val="00D75E67"/>
    <w:rsid w:val="00DC6CB2"/>
    <w:rsid w:val="00E671BD"/>
    <w:rsid w:val="00EE7AC3"/>
    <w:rsid w:val="00EF3472"/>
    <w:rsid w:val="00F0039C"/>
    <w:rsid w:val="00F8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2</Words>
  <Characters>18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31</cp:revision>
  <dcterms:created xsi:type="dcterms:W3CDTF">2015-11-08T15:17:00Z</dcterms:created>
  <dcterms:modified xsi:type="dcterms:W3CDTF">2015-12-16T17:30:00Z</dcterms:modified>
</cp:coreProperties>
</file>