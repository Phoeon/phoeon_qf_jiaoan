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F38" w:rsidRDefault="00A60F38" w:rsidP="003937F7">
      <w:pPr>
        <w:pStyle w:val="ListParagraph"/>
        <w:numPr>
          <w:ilvl w:val="1"/>
          <w:numId w:val="1"/>
        </w:numPr>
        <w:spacing w:line="360" w:lineRule="exact"/>
        <w:ind w:rightChars="-384" w:right="31680" w:firstLineChars="0"/>
        <w:rPr>
          <w:rFonts w:ascii="微软雅黑" w:eastAsia="微软雅黑" w:hAnsi="微软雅黑"/>
        </w:rPr>
      </w:pPr>
      <w:r w:rsidRPr="003937F7">
        <w:rPr>
          <w:rFonts w:ascii="微软雅黑" w:eastAsia="微软雅黑" w:hAnsi="微软雅黑"/>
        </w:rPr>
        <w:t>event</w:t>
      </w:r>
      <w:r w:rsidRPr="003937F7">
        <w:rPr>
          <w:rFonts w:ascii="微软雅黑" w:eastAsia="微软雅黑" w:hAnsi="微软雅黑" w:hint="eastAsia"/>
        </w:rPr>
        <w:t>事件对象</w:t>
      </w:r>
      <w:r>
        <w:rPr>
          <w:rFonts w:ascii="微软雅黑" w:eastAsia="微软雅黑" w:hAnsi="微软雅黑"/>
        </w:rPr>
        <w:t xml:space="preserve"> </w:t>
      </w:r>
    </w:p>
    <w:p w:rsidR="00A60F38" w:rsidRDefault="00A60F38" w:rsidP="003937F7">
      <w:pPr>
        <w:pStyle w:val="ListParagraph"/>
        <w:numPr>
          <w:ilvl w:val="1"/>
          <w:numId w:val="1"/>
        </w:numPr>
        <w:spacing w:line="360" w:lineRule="exact"/>
        <w:ind w:rightChars="-384" w:right="31680" w:firstLineChars="0"/>
        <w:rPr>
          <w:rFonts w:ascii="微软雅黑" w:eastAsia="微软雅黑" w:hAnsi="微软雅黑"/>
        </w:rPr>
      </w:pPr>
      <w:r w:rsidRPr="003937F7">
        <w:rPr>
          <w:rFonts w:ascii="微软雅黑" w:eastAsia="微软雅黑" w:hAnsi="微软雅黑"/>
        </w:rPr>
        <w:t>event</w:t>
      </w:r>
      <w:r>
        <w:rPr>
          <w:rFonts w:ascii="微软雅黑" w:eastAsia="微软雅黑" w:hAnsi="微软雅黑" w:hint="eastAsia"/>
        </w:rPr>
        <w:t>的兼容问题</w:t>
      </w:r>
    </w:p>
    <w:p w:rsidR="00A60F38" w:rsidRPr="00BA7BF7" w:rsidRDefault="00A60F38" w:rsidP="00A55F37">
      <w:pPr>
        <w:pStyle w:val="ListParagraph"/>
        <w:spacing w:line="360" w:lineRule="exact"/>
        <w:ind w:left="420" w:rightChars="-384" w:right="31680" w:firstLineChars="0" w:firstLine="0"/>
        <w:rPr>
          <w:rFonts w:ascii="微软雅黑" w:eastAsia="微软雅黑" w:hAnsi="微软雅黑"/>
        </w:rPr>
      </w:pPr>
    </w:p>
    <w:sectPr w:rsidR="00A60F38" w:rsidRPr="00BA7BF7" w:rsidSect="004D7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"/>
      </v:shape>
    </w:pict>
  </w:numPicBullet>
  <w:abstractNum w:abstractNumId="0">
    <w:nsid w:val="41732A16"/>
    <w:multiLevelType w:val="hybridMultilevel"/>
    <w:tmpl w:val="CC02F0F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5A4D214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6CFA"/>
    <w:rsid w:val="00003DE3"/>
    <w:rsid w:val="00057AE4"/>
    <w:rsid w:val="00066D7F"/>
    <w:rsid w:val="00081466"/>
    <w:rsid w:val="00083654"/>
    <w:rsid w:val="000B3EE3"/>
    <w:rsid w:val="000C1612"/>
    <w:rsid w:val="001357C4"/>
    <w:rsid w:val="001B32D6"/>
    <w:rsid w:val="001B4CAA"/>
    <w:rsid w:val="00236B8A"/>
    <w:rsid w:val="0024301D"/>
    <w:rsid w:val="00251BCF"/>
    <w:rsid w:val="00254904"/>
    <w:rsid w:val="00364B49"/>
    <w:rsid w:val="003937F7"/>
    <w:rsid w:val="003B0E24"/>
    <w:rsid w:val="003E5BCA"/>
    <w:rsid w:val="00441651"/>
    <w:rsid w:val="00453D4C"/>
    <w:rsid w:val="004627E4"/>
    <w:rsid w:val="004D7AF4"/>
    <w:rsid w:val="00531D8B"/>
    <w:rsid w:val="00535EE9"/>
    <w:rsid w:val="00560722"/>
    <w:rsid w:val="00576371"/>
    <w:rsid w:val="00583A41"/>
    <w:rsid w:val="005B5A8A"/>
    <w:rsid w:val="00604C91"/>
    <w:rsid w:val="00640167"/>
    <w:rsid w:val="0067568B"/>
    <w:rsid w:val="00694857"/>
    <w:rsid w:val="006B2D7A"/>
    <w:rsid w:val="006B73F2"/>
    <w:rsid w:val="006C11DD"/>
    <w:rsid w:val="006C58D2"/>
    <w:rsid w:val="00723180"/>
    <w:rsid w:val="00765795"/>
    <w:rsid w:val="007753B6"/>
    <w:rsid w:val="008107D0"/>
    <w:rsid w:val="008B3BAD"/>
    <w:rsid w:val="008D47E2"/>
    <w:rsid w:val="00911381"/>
    <w:rsid w:val="0092798D"/>
    <w:rsid w:val="00944A85"/>
    <w:rsid w:val="009643CA"/>
    <w:rsid w:val="009711EE"/>
    <w:rsid w:val="009F652C"/>
    <w:rsid w:val="00A16CFA"/>
    <w:rsid w:val="00A55F37"/>
    <w:rsid w:val="00A60F38"/>
    <w:rsid w:val="00AF5AD3"/>
    <w:rsid w:val="00B24605"/>
    <w:rsid w:val="00B56B70"/>
    <w:rsid w:val="00B90544"/>
    <w:rsid w:val="00B92C26"/>
    <w:rsid w:val="00BA7BF7"/>
    <w:rsid w:val="00BB5524"/>
    <w:rsid w:val="00BC11D0"/>
    <w:rsid w:val="00BE3416"/>
    <w:rsid w:val="00BE744D"/>
    <w:rsid w:val="00C731D2"/>
    <w:rsid w:val="00C801E1"/>
    <w:rsid w:val="00C84DB3"/>
    <w:rsid w:val="00D844DB"/>
    <w:rsid w:val="00DC72C8"/>
    <w:rsid w:val="00E1136C"/>
    <w:rsid w:val="00E70B66"/>
    <w:rsid w:val="00E76CDE"/>
    <w:rsid w:val="00E818A4"/>
    <w:rsid w:val="00E963A7"/>
    <w:rsid w:val="00EB087C"/>
    <w:rsid w:val="00EF3472"/>
    <w:rsid w:val="00EF43DD"/>
    <w:rsid w:val="00F0039C"/>
    <w:rsid w:val="00F24E2C"/>
    <w:rsid w:val="00F26EF6"/>
    <w:rsid w:val="00F849FA"/>
    <w:rsid w:val="00FE3D0F"/>
    <w:rsid w:val="00FF2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CFA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16CFA"/>
    <w:pPr>
      <w:ind w:firstLineChars="200" w:firstLine="420"/>
    </w:pPr>
  </w:style>
  <w:style w:type="table" w:styleId="TableGrid">
    <w:name w:val="Table Grid"/>
    <w:basedOn w:val="TableNormal"/>
    <w:uiPriority w:val="99"/>
    <w:rsid w:val="00A16CFA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0B3EE3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1129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29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29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29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28</TotalTime>
  <Pages>1</Pages>
  <Words>3</Words>
  <Characters>20</Characters>
  <Application>Microsoft Office Outlook</Application>
  <DocSecurity>0</DocSecurity>
  <Lines>0</Lines>
  <Paragraphs>0</Paragraphs>
  <ScaleCrop>false</ScaleCrop>
  <Company>CHINA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asus</cp:lastModifiedBy>
  <cp:revision>34</cp:revision>
  <dcterms:created xsi:type="dcterms:W3CDTF">2015-11-08T15:17:00Z</dcterms:created>
  <dcterms:modified xsi:type="dcterms:W3CDTF">2015-12-16T17:30:00Z</dcterms:modified>
</cp:coreProperties>
</file>