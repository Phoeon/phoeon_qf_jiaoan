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E3" w:rsidRDefault="00003DE3" w:rsidP="00604C91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缓冲运动，什么是缓冲运动？形成的原理是什么？</w:t>
      </w:r>
    </w:p>
    <w:p w:rsidR="00003DE3" w:rsidRPr="00BA7BF7" w:rsidRDefault="00003DE3" w:rsidP="009711EE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003DE3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6D7F"/>
    <w:rsid w:val="00081466"/>
    <w:rsid w:val="00083654"/>
    <w:rsid w:val="000B3EE3"/>
    <w:rsid w:val="000C1612"/>
    <w:rsid w:val="001357C4"/>
    <w:rsid w:val="001B4CAA"/>
    <w:rsid w:val="00236B8A"/>
    <w:rsid w:val="0024301D"/>
    <w:rsid w:val="00251BCF"/>
    <w:rsid w:val="00254904"/>
    <w:rsid w:val="00364B49"/>
    <w:rsid w:val="003B0E24"/>
    <w:rsid w:val="003E5BCA"/>
    <w:rsid w:val="00453D4C"/>
    <w:rsid w:val="004627E4"/>
    <w:rsid w:val="004D7AF4"/>
    <w:rsid w:val="00535EE9"/>
    <w:rsid w:val="00560722"/>
    <w:rsid w:val="00576371"/>
    <w:rsid w:val="00583A41"/>
    <w:rsid w:val="005B5A8A"/>
    <w:rsid w:val="00604C91"/>
    <w:rsid w:val="00640167"/>
    <w:rsid w:val="00694857"/>
    <w:rsid w:val="006B2D7A"/>
    <w:rsid w:val="006C11DD"/>
    <w:rsid w:val="006C58D2"/>
    <w:rsid w:val="00765795"/>
    <w:rsid w:val="008107D0"/>
    <w:rsid w:val="008D47E2"/>
    <w:rsid w:val="00911381"/>
    <w:rsid w:val="0092798D"/>
    <w:rsid w:val="00944A85"/>
    <w:rsid w:val="009643CA"/>
    <w:rsid w:val="009711EE"/>
    <w:rsid w:val="009F652C"/>
    <w:rsid w:val="00A16CFA"/>
    <w:rsid w:val="00AF5AD3"/>
    <w:rsid w:val="00B24605"/>
    <w:rsid w:val="00B56B70"/>
    <w:rsid w:val="00B90544"/>
    <w:rsid w:val="00B92C26"/>
    <w:rsid w:val="00BA7BF7"/>
    <w:rsid w:val="00BB5524"/>
    <w:rsid w:val="00C801E1"/>
    <w:rsid w:val="00C84DB3"/>
    <w:rsid w:val="00D844DB"/>
    <w:rsid w:val="00E76CDE"/>
    <w:rsid w:val="00E818A4"/>
    <w:rsid w:val="00E963A7"/>
    <w:rsid w:val="00EB087C"/>
    <w:rsid w:val="00EF3472"/>
    <w:rsid w:val="00EF43DD"/>
    <w:rsid w:val="00F0039C"/>
    <w:rsid w:val="00F24E2C"/>
    <w:rsid w:val="00F26EF6"/>
    <w:rsid w:val="00F849FA"/>
    <w:rsid w:val="00FE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9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3</Words>
  <Characters>21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27</cp:revision>
  <dcterms:created xsi:type="dcterms:W3CDTF">2015-11-08T15:17:00Z</dcterms:created>
  <dcterms:modified xsi:type="dcterms:W3CDTF">2015-12-10T17:27:00Z</dcterms:modified>
</cp:coreProperties>
</file>