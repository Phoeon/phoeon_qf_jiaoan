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C32" w:rsidRPr="001439A3" w:rsidRDefault="00374C32" w:rsidP="00A2159D">
      <w:pPr>
        <w:pStyle w:val="ListParagraph"/>
        <w:numPr>
          <w:ilvl w:val="1"/>
          <w:numId w:val="1"/>
        </w:numPr>
        <w:spacing w:line="360" w:lineRule="exact"/>
        <w:ind w:rightChars="-384" w:right="31680" w:firstLine="31680"/>
        <w:rPr>
          <w:rFonts w:ascii="微软雅黑" w:eastAsia="微软雅黑" w:hAnsi="微软雅黑"/>
        </w:rPr>
      </w:pPr>
      <w:r w:rsidRPr="00A2159D">
        <w:rPr>
          <w:rFonts w:ascii="微软雅黑" w:eastAsia="微软雅黑" w:hAnsi="微软雅黑" w:hint="eastAsia"/>
          <w:b/>
          <w:bCs/>
        </w:rPr>
        <w:t>数据类型转换、函数</w:t>
      </w:r>
    </w:p>
    <w:p w:rsidR="00374C32" w:rsidRPr="00BA7BF7" w:rsidRDefault="00374C32" w:rsidP="009E51A7">
      <w:pPr>
        <w:pStyle w:val="ListParagraph"/>
        <w:spacing w:line="360" w:lineRule="exact"/>
        <w:ind w:left="420" w:rightChars="-384" w:right="31680" w:firstLineChars="0" w:firstLine="0"/>
        <w:rPr>
          <w:rFonts w:ascii="微软雅黑" w:eastAsia="微软雅黑" w:hAnsi="微软雅黑"/>
        </w:rPr>
      </w:pPr>
    </w:p>
    <w:sectPr w:rsidR="00374C32" w:rsidRPr="00BA7BF7" w:rsidSect="004D7A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"/>
      </v:shape>
    </w:pict>
  </w:numPicBullet>
  <w:abstractNum w:abstractNumId="0">
    <w:nsid w:val="41732A16"/>
    <w:multiLevelType w:val="hybridMultilevel"/>
    <w:tmpl w:val="CC02F0FE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5A4D214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6CFA"/>
    <w:rsid w:val="00057AE4"/>
    <w:rsid w:val="00081466"/>
    <w:rsid w:val="00083654"/>
    <w:rsid w:val="000B3EE3"/>
    <w:rsid w:val="000C1612"/>
    <w:rsid w:val="001439A3"/>
    <w:rsid w:val="001A0E8C"/>
    <w:rsid w:val="001D09B7"/>
    <w:rsid w:val="0024301D"/>
    <w:rsid w:val="00251BCF"/>
    <w:rsid w:val="00277030"/>
    <w:rsid w:val="002E30FA"/>
    <w:rsid w:val="00374C32"/>
    <w:rsid w:val="003D0E63"/>
    <w:rsid w:val="004627E4"/>
    <w:rsid w:val="004D7AF4"/>
    <w:rsid w:val="00535EE9"/>
    <w:rsid w:val="005B5A8A"/>
    <w:rsid w:val="00694857"/>
    <w:rsid w:val="006B2D7A"/>
    <w:rsid w:val="00765795"/>
    <w:rsid w:val="008B440A"/>
    <w:rsid w:val="00911381"/>
    <w:rsid w:val="0092798D"/>
    <w:rsid w:val="009E51A7"/>
    <w:rsid w:val="00A16CFA"/>
    <w:rsid w:val="00A2159D"/>
    <w:rsid w:val="00B90544"/>
    <w:rsid w:val="00B92C26"/>
    <w:rsid w:val="00BA7BF7"/>
    <w:rsid w:val="00C84DB3"/>
    <w:rsid w:val="00D53AA5"/>
    <w:rsid w:val="00D764DB"/>
    <w:rsid w:val="00EF3472"/>
    <w:rsid w:val="00F0039C"/>
    <w:rsid w:val="00F2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CF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16CFA"/>
    <w:pPr>
      <w:ind w:firstLineChars="200" w:firstLine="420"/>
    </w:pPr>
  </w:style>
  <w:style w:type="table" w:styleId="TableGrid">
    <w:name w:val="Table Grid"/>
    <w:basedOn w:val="TableNormal"/>
    <w:uiPriority w:val="99"/>
    <w:rsid w:val="00A16CFA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B3E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78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8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8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8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8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8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1</Words>
  <Characters>10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asus</cp:lastModifiedBy>
  <cp:revision>22</cp:revision>
  <dcterms:created xsi:type="dcterms:W3CDTF">2015-11-08T15:17:00Z</dcterms:created>
  <dcterms:modified xsi:type="dcterms:W3CDTF">2015-11-29T09:55:00Z</dcterms:modified>
</cp:coreProperties>
</file>