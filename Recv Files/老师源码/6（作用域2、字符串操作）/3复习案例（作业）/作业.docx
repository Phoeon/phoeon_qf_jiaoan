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182C94" w:rsidRDefault="00182C94" w:rsidP="00041E6A">
      <w:pPr>
        <w:pStyle w:val="ListParagraph"/>
        <w:spacing w:line="360" w:lineRule="exact"/>
        <w:ind w:rightChars="-384" w:right="31680" w:firstLineChars="0"/>
        <w:rPr>
          <w:rFonts w:ascii="微软雅黑" w:eastAsia="微软雅黑" w:hAnsi="微软雅黑"/>
        </w:rPr>
      </w:pPr>
    </w:p>
    <w:p w:rsidR="00182C94" w:rsidRDefault="00182C94" w:rsidP="00041E6A">
      <w:pPr>
        <w:pStyle w:val="ListParagraph"/>
        <w:spacing w:line="360" w:lineRule="exact"/>
        <w:ind w:rightChars="-384" w:right="31680" w:firstLineChars="0"/>
        <w:rPr>
          <w:rFonts w:ascii="微软雅黑" w:eastAsia="微软雅黑" w:hAnsi="微软雅黑"/>
        </w:rPr>
      </w:pP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>1.</w:t>
      </w:r>
      <w:r>
        <w:rPr>
          <w:rFonts w:hint="eastAsia"/>
        </w:rPr>
        <w:t>用字符串方法输出这段话中‘千锋’出现的次数，和出现的详细位置下标；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rPr>
          <w:rFonts w:hint="eastAsia"/>
        </w:rPr>
        <w:t>“千锋学院是一家教育公司。学院目前开设以下课程，包括软件教育类、工业类、设计类、电商类、语言类、中小学教育、网络营销等学科，及农业种植、亲子教育、手工</w:t>
      </w:r>
      <w:r>
        <w:t>DIY</w:t>
      </w:r>
      <w:r>
        <w:rPr>
          <w:rFonts w:hint="eastAsia"/>
        </w:rPr>
        <w:t>、电脑维修、花卉、美甲等各类兴趣爱好学科，教学品类众多，是一家跨品类教育公司。学院位于北京市，拥有天丰利商场、沙河校区、等教学场地。通过千锋学院学习平台学习的学员来自国内各省市、港澳台地区及国外地区。千锋学院教学，主要以线下教育学习。以</w:t>
      </w:r>
      <w:r>
        <w:t>HTML5</w:t>
      </w:r>
      <w:r>
        <w:rPr>
          <w:rFonts w:hint="eastAsia"/>
        </w:rPr>
        <w:t>原有的课程基础，老师的专研文化精神，开启多门课程。通过扎实的技术支持，通过线下教学，课程共享。可以分享老师授课内容。课后可以马上解答。在其余时间可以在</w:t>
      </w:r>
      <w:r>
        <w:t>QQ</w:t>
      </w:r>
      <w:r>
        <w:rPr>
          <w:rFonts w:hint="eastAsia"/>
        </w:rPr>
        <w:t>群交流。以及老师</w:t>
      </w:r>
      <w:r>
        <w:t>QQ</w:t>
      </w:r>
      <w:r>
        <w:rPr>
          <w:rFonts w:hint="eastAsia"/>
        </w:rPr>
        <w:t>在线可以一对一问题解答。”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>2.</w:t>
      </w:r>
      <w:r>
        <w:rPr>
          <w:rFonts w:hint="eastAsia"/>
        </w:rPr>
        <w:t>我们之前有写过方法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ab/>
        <w:t>function $( para ){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ab/>
      </w:r>
      <w:r>
        <w:tab/>
        <w:t>if ( typeof para == 'string' )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ab/>
      </w:r>
      <w:r>
        <w:tab/>
        <w:t>{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ab/>
      </w:r>
      <w:r>
        <w:tab/>
      </w:r>
      <w:r>
        <w:tab/>
        <w:t>return document.getElementById( para );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ab/>
      </w:r>
      <w:r>
        <w:tab/>
        <w:t>}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ab/>
        <w:t>}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 xml:space="preserve">  </w:t>
      </w:r>
      <w:r>
        <w:rPr>
          <w:rFonts w:hint="eastAsia"/>
        </w:rPr>
        <w:t>现已知在判断字符类型的时候，不同浏览器有大小写兼容问题：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ab/>
      </w:r>
      <w:r>
        <w:tab/>
      </w:r>
      <w:r>
        <w:rPr>
          <w:rFonts w:hint="eastAsia"/>
        </w:rPr>
        <w:t>比如有的浏览器是</w:t>
      </w:r>
      <w:r>
        <w:t xml:space="preserve"> 'string',</w:t>
      </w:r>
      <w:r>
        <w:rPr>
          <w:rFonts w:hint="eastAsia"/>
        </w:rPr>
        <w:t>有的是</w:t>
      </w:r>
      <w:r>
        <w:t xml:space="preserve"> 'String',</w:t>
      </w:r>
      <w:r>
        <w:rPr>
          <w:rFonts w:hint="eastAsia"/>
        </w:rPr>
        <w:t>还有的版本是</w:t>
      </w:r>
      <w:r>
        <w:t xml:space="preserve"> 'STRING'</w:t>
      </w:r>
      <w:r>
        <w:rPr>
          <w:rFonts w:hint="eastAsia"/>
        </w:rPr>
        <w:t>；</w:t>
      </w:r>
    </w:p>
    <w:p w:rsidR="00182C94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ab/>
      </w:r>
      <w:r>
        <w:tab/>
      </w:r>
      <w:r>
        <w:rPr>
          <w:rFonts w:hint="eastAsia"/>
        </w:rPr>
        <w:t>请完善</w:t>
      </w:r>
      <w:r>
        <w:t>$</w:t>
      </w:r>
      <w:r>
        <w:rPr>
          <w:rFonts w:hint="eastAsia"/>
        </w:rPr>
        <w:t>方法，以解决这一问题；。</w:t>
      </w:r>
    </w:p>
    <w:p w:rsidR="00182C94" w:rsidRPr="00BA7BF7" w:rsidRDefault="00182C94" w:rsidP="00041E6A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</w:pPr>
      <w:r>
        <w:tab/>
      </w:r>
    </w:p>
    <w:sectPr w:rsidR="00182C94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41E6A"/>
    <w:rsid w:val="00057AE4"/>
    <w:rsid w:val="00081466"/>
    <w:rsid w:val="00083654"/>
    <w:rsid w:val="000B3EE3"/>
    <w:rsid w:val="000C0DDE"/>
    <w:rsid w:val="000C1612"/>
    <w:rsid w:val="00182C94"/>
    <w:rsid w:val="0024301D"/>
    <w:rsid w:val="002A5EF5"/>
    <w:rsid w:val="004627E4"/>
    <w:rsid w:val="004D7AF4"/>
    <w:rsid w:val="005B5A8A"/>
    <w:rsid w:val="00911381"/>
    <w:rsid w:val="009158FA"/>
    <w:rsid w:val="009A3BCA"/>
    <w:rsid w:val="00A16CFA"/>
    <w:rsid w:val="00BA7BF7"/>
    <w:rsid w:val="00EE7AC3"/>
    <w:rsid w:val="00EF3472"/>
    <w:rsid w:val="00F00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86</Words>
  <Characters>495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16</cp:revision>
  <dcterms:created xsi:type="dcterms:W3CDTF">2015-11-08T15:17:00Z</dcterms:created>
  <dcterms:modified xsi:type="dcterms:W3CDTF">2015-12-02T15:30:00Z</dcterms:modified>
</cp:coreProperties>
</file>