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F4" w:rsidRPr="00BA7BF7" w:rsidRDefault="001F67F4" w:rsidP="007A608C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什么是闭包，闭包的好处是什么？坏处是什么</w:t>
      </w:r>
    </w:p>
    <w:sectPr w:rsidR="001F67F4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03DE3"/>
    <w:rsid w:val="00057AE4"/>
    <w:rsid w:val="0006109E"/>
    <w:rsid w:val="00066D7F"/>
    <w:rsid w:val="00081466"/>
    <w:rsid w:val="00083654"/>
    <w:rsid w:val="000B3EE3"/>
    <w:rsid w:val="000C1612"/>
    <w:rsid w:val="001357C4"/>
    <w:rsid w:val="001B32D6"/>
    <w:rsid w:val="001B4410"/>
    <w:rsid w:val="001B4CAA"/>
    <w:rsid w:val="001F67F4"/>
    <w:rsid w:val="00236B8A"/>
    <w:rsid w:val="0024301D"/>
    <w:rsid w:val="00251BCF"/>
    <w:rsid w:val="00254904"/>
    <w:rsid w:val="002E58A4"/>
    <w:rsid w:val="00364B49"/>
    <w:rsid w:val="003937F7"/>
    <w:rsid w:val="003B0E24"/>
    <w:rsid w:val="003E5BCA"/>
    <w:rsid w:val="00441651"/>
    <w:rsid w:val="00453D4C"/>
    <w:rsid w:val="004627E4"/>
    <w:rsid w:val="004D7AF4"/>
    <w:rsid w:val="00531D8B"/>
    <w:rsid w:val="00535EE9"/>
    <w:rsid w:val="00560722"/>
    <w:rsid w:val="00576371"/>
    <w:rsid w:val="00583A41"/>
    <w:rsid w:val="005B11EA"/>
    <w:rsid w:val="005B5A8A"/>
    <w:rsid w:val="005C5D47"/>
    <w:rsid w:val="00604C91"/>
    <w:rsid w:val="00640167"/>
    <w:rsid w:val="0067568B"/>
    <w:rsid w:val="00694857"/>
    <w:rsid w:val="006B2D7A"/>
    <w:rsid w:val="006B73F2"/>
    <w:rsid w:val="006C11DD"/>
    <w:rsid w:val="006C58D2"/>
    <w:rsid w:val="00723180"/>
    <w:rsid w:val="00765795"/>
    <w:rsid w:val="007753B6"/>
    <w:rsid w:val="007A608C"/>
    <w:rsid w:val="008107D0"/>
    <w:rsid w:val="008B3BAD"/>
    <w:rsid w:val="008D47E2"/>
    <w:rsid w:val="00911381"/>
    <w:rsid w:val="0092798D"/>
    <w:rsid w:val="00944A85"/>
    <w:rsid w:val="009643CA"/>
    <w:rsid w:val="009711EE"/>
    <w:rsid w:val="009956BC"/>
    <w:rsid w:val="009A6D38"/>
    <w:rsid w:val="009D79FA"/>
    <w:rsid w:val="009F652C"/>
    <w:rsid w:val="00A16CFA"/>
    <w:rsid w:val="00A55F37"/>
    <w:rsid w:val="00A60F38"/>
    <w:rsid w:val="00AF5AD3"/>
    <w:rsid w:val="00B24605"/>
    <w:rsid w:val="00B56B70"/>
    <w:rsid w:val="00B90544"/>
    <w:rsid w:val="00B92C26"/>
    <w:rsid w:val="00BA7BF7"/>
    <w:rsid w:val="00BB5524"/>
    <w:rsid w:val="00BC11D0"/>
    <w:rsid w:val="00BE3416"/>
    <w:rsid w:val="00BE744D"/>
    <w:rsid w:val="00C52BB7"/>
    <w:rsid w:val="00C731D2"/>
    <w:rsid w:val="00C801E1"/>
    <w:rsid w:val="00C84DB3"/>
    <w:rsid w:val="00D844DB"/>
    <w:rsid w:val="00DC72C8"/>
    <w:rsid w:val="00E1136C"/>
    <w:rsid w:val="00E70B66"/>
    <w:rsid w:val="00E76CDE"/>
    <w:rsid w:val="00E818A4"/>
    <w:rsid w:val="00E963A7"/>
    <w:rsid w:val="00EB087C"/>
    <w:rsid w:val="00EE2A89"/>
    <w:rsid w:val="00EF3472"/>
    <w:rsid w:val="00EF43DD"/>
    <w:rsid w:val="00F0039C"/>
    <w:rsid w:val="00F13BD6"/>
    <w:rsid w:val="00F24E2C"/>
    <w:rsid w:val="00F26EF6"/>
    <w:rsid w:val="00F849FA"/>
    <w:rsid w:val="00FE3D0F"/>
    <w:rsid w:val="00FF2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162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62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6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62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1</Pages>
  <Words>3</Words>
  <Characters>18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39</cp:revision>
  <dcterms:created xsi:type="dcterms:W3CDTF">2015-11-08T15:17:00Z</dcterms:created>
  <dcterms:modified xsi:type="dcterms:W3CDTF">2015-12-23T17:51:00Z</dcterms:modified>
</cp:coreProperties>
</file>