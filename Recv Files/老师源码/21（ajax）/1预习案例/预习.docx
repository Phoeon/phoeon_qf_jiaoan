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E09" w:rsidRPr="00BA7BF7" w:rsidRDefault="00186E09" w:rsidP="00092C9B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Ajax, ajax</w:t>
      </w:r>
      <w:r>
        <w:rPr>
          <w:rFonts w:ascii="微软雅黑" w:eastAsia="微软雅黑" w:hAnsi="微软雅黑" w:hint="eastAsia"/>
        </w:rPr>
        <w:t>是什么，什么是异步加载，异步加载有什么好处</w:t>
      </w:r>
    </w:p>
    <w:sectPr w:rsidR="00186E09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03DE3"/>
    <w:rsid w:val="00057AE4"/>
    <w:rsid w:val="0006109E"/>
    <w:rsid w:val="00066D7F"/>
    <w:rsid w:val="00081466"/>
    <w:rsid w:val="00083654"/>
    <w:rsid w:val="00092C9B"/>
    <w:rsid w:val="000B3EE3"/>
    <w:rsid w:val="000C1612"/>
    <w:rsid w:val="001357C4"/>
    <w:rsid w:val="00186E09"/>
    <w:rsid w:val="001B32D6"/>
    <w:rsid w:val="001B4410"/>
    <w:rsid w:val="001B4CAA"/>
    <w:rsid w:val="001F67F4"/>
    <w:rsid w:val="00236B8A"/>
    <w:rsid w:val="0024301D"/>
    <w:rsid w:val="00251BCF"/>
    <w:rsid w:val="00254904"/>
    <w:rsid w:val="002E58A4"/>
    <w:rsid w:val="00364B49"/>
    <w:rsid w:val="003937F7"/>
    <w:rsid w:val="003B0E24"/>
    <w:rsid w:val="003E5BCA"/>
    <w:rsid w:val="00441651"/>
    <w:rsid w:val="00453D4C"/>
    <w:rsid w:val="004627E4"/>
    <w:rsid w:val="004D7AF4"/>
    <w:rsid w:val="00531D8B"/>
    <w:rsid w:val="00535EE9"/>
    <w:rsid w:val="00560722"/>
    <w:rsid w:val="00576371"/>
    <w:rsid w:val="00583A41"/>
    <w:rsid w:val="005B11EA"/>
    <w:rsid w:val="005B5A8A"/>
    <w:rsid w:val="005C5D47"/>
    <w:rsid w:val="00604C91"/>
    <w:rsid w:val="00640167"/>
    <w:rsid w:val="0067568B"/>
    <w:rsid w:val="00694857"/>
    <w:rsid w:val="006B2D7A"/>
    <w:rsid w:val="006B73F2"/>
    <w:rsid w:val="006C11DD"/>
    <w:rsid w:val="006C58D2"/>
    <w:rsid w:val="00723180"/>
    <w:rsid w:val="00765795"/>
    <w:rsid w:val="007753B6"/>
    <w:rsid w:val="007A608C"/>
    <w:rsid w:val="007C536E"/>
    <w:rsid w:val="008107D0"/>
    <w:rsid w:val="008B3BAD"/>
    <w:rsid w:val="008D47E2"/>
    <w:rsid w:val="00911381"/>
    <w:rsid w:val="0092798D"/>
    <w:rsid w:val="00944A85"/>
    <w:rsid w:val="009643CA"/>
    <w:rsid w:val="009711EE"/>
    <w:rsid w:val="009956BC"/>
    <w:rsid w:val="009A6D38"/>
    <w:rsid w:val="009D79FA"/>
    <w:rsid w:val="009F652C"/>
    <w:rsid w:val="00A16CFA"/>
    <w:rsid w:val="00A55F37"/>
    <w:rsid w:val="00A60F38"/>
    <w:rsid w:val="00AF5AD3"/>
    <w:rsid w:val="00B24605"/>
    <w:rsid w:val="00B56B70"/>
    <w:rsid w:val="00B90544"/>
    <w:rsid w:val="00B92C26"/>
    <w:rsid w:val="00BA7BF7"/>
    <w:rsid w:val="00BB5524"/>
    <w:rsid w:val="00BC11D0"/>
    <w:rsid w:val="00BE3416"/>
    <w:rsid w:val="00BE744D"/>
    <w:rsid w:val="00C36B0A"/>
    <w:rsid w:val="00C52BB7"/>
    <w:rsid w:val="00C731D2"/>
    <w:rsid w:val="00C801E1"/>
    <w:rsid w:val="00C84DB3"/>
    <w:rsid w:val="00D844DB"/>
    <w:rsid w:val="00DC72C8"/>
    <w:rsid w:val="00E1136C"/>
    <w:rsid w:val="00E31D58"/>
    <w:rsid w:val="00E538C9"/>
    <w:rsid w:val="00E70B66"/>
    <w:rsid w:val="00E76CDE"/>
    <w:rsid w:val="00E818A4"/>
    <w:rsid w:val="00E963A7"/>
    <w:rsid w:val="00EB087C"/>
    <w:rsid w:val="00EE2A89"/>
    <w:rsid w:val="00EF3472"/>
    <w:rsid w:val="00EF43DD"/>
    <w:rsid w:val="00F0039C"/>
    <w:rsid w:val="00F13BD6"/>
    <w:rsid w:val="00F24E2C"/>
    <w:rsid w:val="00F26EF6"/>
    <w:rsid w:val="00F849FA"/>
    <w:rsid w:val="00FE3D0F"/>
    <w:rsid w:val="00FF2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00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1</Pages>
  <Words>4</Words>
  <Characters>28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41</cp:revision>
  <dcterms:created xsi:type="dcterms:W3CDTF">2015-11-08T15:17:00Z</dcterms:created>
  <dcterms:modified xsi:type="dcterms:W3CDTF">2015-12-24T17:15:00Z</dcterms:modified>
</cp:coreProperties>
</file>