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6"/>
        <w:numPr>
          <w:ilvl w:val="1"/>
          <w:numId w:val="1"/>
        </w:numPr>
        <w:spacing w:line="360" w:lineRule="exact"/>
        <w:ind w:right="31680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今天课堂所有的例子代码，照敲⑤遍</w:t>
      </w:r>
    </w:p>
    <w:p>
      <w:pPr>
        <w:pStyle w:val="6"/>
        <w:numPr>
          <w:ilvl w:val="1"/>
          <w:numId w:val="1"/>
        </w:numPr>
        <w:spacing w:line="360" w:lineRule="exact"/>
        <w:ind w:right="31680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封装完整的</w:t>
      </w:r>
      <w:r>
        <w:rPr>
          <w:rFonts w:hint="eastAsia" w:ascii="微软雅黑" w:hAnsi="微软雅黑" w:eastAsia="微软雅黑"/>
          <w:lang w:val="en-US" w:eastAsia="zh-CN"/>
        </w:rPr>
        <w:t>ajax</w:t>
      </w:r>
      <w:bookmarkStart w:id="0" w:name="_GoBack"/>
      <w:bookmarkEnd w:id="0"/>
    </w:p>
    <w:p>
      <w:pPr>
        <w:pStyle w:val="6"/>
        <w:spacing w:line="360" w:lineRule="exact"/>
        <w:ind w:right="31680" w:rightChars="-384" w:firstLineChars="0"/>
        <w:rPr>
          <w:rFonts w:ascii="微软雅黑" w:hAnsi="微软雅黑" w:eastAsia="微软雅黑"/>
        </w:rPr>
      </w:pPr>
    </w:p>
    <w:p>
      <w:pPr>
        <w:pStyle w:val="6"/>
        <w:spacing w:line="360" w:lineRule="exact"/>
        <w:ind w:right="31680" w:rightChars="-384" w:firstLineChars="0"/>
        <w:rPr>
          <w:rFonts w:ascii="微软雅黑" w:hAnsi="微软雅黑" w:eastAsia="微软雅黑"/>
        </w:rPr>
      </w:pPr>
    </w:p>
    <w:p>
      <w:pPr>
        <w:pStyle w:val="6"/>
        <w:spacing w:line="360" w:lineRule="exact"/>
        <w:ind w:right="31680" w:rightChars="-384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decorative"/>
    <w:pitch w:val="default"/>
    <w:sig w:usb0="80000287" w:usb1="2A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1098066454">
    <w:nsid w:val="41732A16"/>
    <w:multiLevelType w:val="multilevel"/>
    <w:tmpl w:val="41732A16"/>
    <w:lvl w:ilvl="0" w:tentative="1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  <w:sz w:val="16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0980664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16CFA"/>
    <w:rsid w:val="00041E6A"/>
    <w:rsid w:val="00057AE4"/>
    <w:rsid w:val="00060E0E"/>
    <w:rsid w:val="00081466"/>
    <w:rsid w:val="00083654"/>
    <w:rsid w:val="000B3EE3"/>
    <w:rsid w:val="000C0DDE"/>
    <w:rsid w:val="000C1612"/>
    <w:rsid w:val="000F6E04"/>
    <w:rsid w:val="00182C94"/>
    <w:rsid w:val="0020759F"/>
    <w:rsid w:val="00214896"/>
    <w:rsid w:val="0024301D"/>
    <w:rsid w:val="002A5EF5"/>
    <w:rsid w:val="002F00DB"/>
    <w:rsid w:val="00310048"/>
    <w:rsid w:val="00326988"/>
    <w:rsid w:val="0033767C"/>
    <w:rsid w:val="003D2D7B"/>
    <w:rsid w:val="003E0429"/>
    <w:rsid w:val="004627E4"/>
    <w:rsid w:val="004D7AF4"/>
    <w:rsid w:val="005A0C02"/>
    <w:rsid w:val="005B246F"/>
    <w:rsid w:val="005B5A8A"/>
    <w:rsid w:val="005F4546"/>
    <w:rsid w:val="0060261C"/>
    <w:rsid w:val="00817E8D"/>
    <w:rsid w:val="00884247"/>
    <w:rsid w:val="00911381"/>
    <w:rsid w:val="009158FA"/>
    <w:rsid w:val="0093507E"/>
    <w:rsid w:val="009A3BCA"/>
    <w:rsid w:val="00A16CFA"/>
    <w:rsid w:val="00A509E2"/>
    <w:rsid w:val="00A56EF4"/>
    <w:rsid w:val="00AE2043"/>
    <w:rsid w:val="00AF507B"/>
    <w:rsid w:val="00B14CC5"/>
    <w:rsid w:val="00B245CA"/>
    <w:rsid w:val="00B715E9"/>
    <w:rsid w:val="00BA7BF7"/>
    <w:rsid w:val="00C860B7"/>
    <w:rsid w:val="00D75E67"/>
    <w:rsid w:val="00DC6CB2"/>
    <w:rsid w:val="00E671BD"/>
    <w:rsid w:val="00EE7AC3"/>
    <w:rsid w:val="00EF3472"/>
    <w:rsid w:val="00F0039C"/>
    <w:rsid w:val="00F8006B"/>
    <w:rsid w:val="44AD2E6A"/>
  </w:rsids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99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99"/>
    <w:rPr>
      <w:rFonts w:cs="Times New Roman"/>
      <w:color w:val="0000FF"/>
      <w:u w:val="single"/>
    </w:rPr>
  </w:style>
  <w:style w:type="table" w:styleId="5">
    <w:name w:val="Table Grid"/>
    <w:basedOn w:val="4"/>
    <w:qFormat/>
    <w:uiPriority w:val="9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CHINA</Company>
  <Pages>1</Pages>
  <Words>2</Words>
  <Characters>18</Characters>
  <Lines>0</Lines>
  <Paragraphs>0</Paragraphs>
  <TotalTime>0</TotalTime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2015-11-08T15:17:00Z</dcterms:created>
  <dc:creator>dreamsummit</dc:creator>
  <cp:lastModifiedBy>sks</cp:lastModifiedBy>
  <dcterms:modified xsi:type="dcterms:W3CDTF">2015-12-28T08:33:39Z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